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8B84F" w14:textId="77777777" w:rsidR="0021643A" w:rsidRDefault="0021643A" w:rsidP="0021643A"/>
    <w:p w14:paraId="680376EE" w14:textId="5EAE343B" w:rsidR="0021643A" w:rsidRPr="0021643A" w:rsidRDefault="0021643A" w:rsidP="0021643A">
      <w:pPr>
        <w:rPr>
          <w:rFonts w:ascii="Arial Black" w:hAnsi="Arial Black"/>
        </w:rPr>
      </w:pPr>
      <w:r w:rsidRPr="0021643A">
        <w:rPr>
          <w:rFonts w:ascii="Arial Black" w:hAnsi="Arial Black"/>
        </w:rPr>
        <w:t>ABSTRACT</w:t>
      </w:r>
      <w:r>
        <w:rPr>
          <w:rFonts w:ascii="Arial Black" w:hAnsi="Arial Black"/>
        </w:rPr>
        <w:t>: -</w:t>
      </w:r>
    </w:p>
    <w:p w14:paraId="72BB6EEB" w14:textId="77777777" w:rsidR="0021643A" w:rsidRDefault="0021643A" w:rsidP="0021643A"/>
    <w:p w14:paraId="1B9B16A6" w14:textId="77777777" w:rsidR="0021643A" w:rsidRDefault="0021643A" w:rsidP="0021643A">
      <w:r>
        <w:t>Audio is an important source of communication and is as important as text in today’s time. We know that the audio files are digital files. Therefore, there is a need of a tool to run the digital files or in other words, play the files. Without this tool or player, we’ll never be able to listen to music, movies or the contents of any audio file.</w:t>
      </w:r>
    </w:p>
    <w:p w14:paraId="27C099BA" w14:textId="77777777" w:rsidR="0021643A" w:rsidRDefault="0021643A" w:rsidP="0021643A">
      <w:r>
        <w:t>Thus, we need MP3 players. It is a device using to play MP3s and other digital audio files. We can build this by ourselves without have to download and install premium music players. The Mp3 player GUI project idea attempts to emulate the physical MP3 Player.</w:t>
      </w:r>
    </w:p>
    <w:p w14:paraId="22D6299F" w14:textId="77777777" w:rsidR="0021643A" w:rsidRDefault="0021643A" w:rsidP="0021643A">
      <w:r>
        <w:t>This program will allow you to play songs, music, and all MP3 files on your desktop or laptops. MP3 player using Python is a basic programming application built using the programming language Python. It is a GUI program built by the means of Python libraries Tkinter, Pygame and Mutagen.</w:t>
      </w:r>
    </w:p>
    <w:p w14:paraId="0D078352" w14:textId="77777777" w:rsidR="0021643A" w:rsidRDefault="0021643A" w:rsidP="0021643A">
      <w:r>
        <w:t>The MP3 player application should have the capabilities of playing a song, create and display a playlist, pause and resume a long and change the song, that is, play the previous or next song.</w:t>
      </w:r>
    </w:p>
    <w:p w14:paraId="744589FF" w14:textId="77777777" w:rsidR="0021643A" w:rsidRDefault="0021643A" w:rsidP="0021643A"/>
    <w:p w14:paraId="2ACBF818" w14:textId="15CA2836" w:rsidR="0021643A" w:rsidRPr="0021643A" w:rsidRDefault="0021643A" w:rsidP="0021643A">
      <w:pPr>
        <w:rPr>
          <w:rFonts w:ascii="Arial Black" w:hAnsi="Arial Black"/>
        </w:rPr>
      </w:pPr>
      <w:r w:rsidRPr="0021643A">
        <w:rPr>
          <w:rFonts w:ascii="Arial Black" w:hAnsi="Arial Black"/>
        </w:rPr>
        <w:t>INTRODUCTION</w:t>
      </w:r>
      <w:r>
        <w:rPr>
          <w:rFonts w:ascii="Arial Black" w:hAnsi="Arial Black"/>
        </w:rPr>
        <w:t>: -</w:t>
      </w:r>
    </w:p>
    <w:p w14:paraId="17963506" w14:textId="77777777" w:rsidR="0021643A" w:rsidRDefault="0021643A" w:rsidP="0021643A"/>
    <w:p w14:paraId="787CDE8C" w14:textId="77777777" w:rsidR="0021643A" w:rsidRDefault="0021643A" w:rsidP="0021643A">
      <w:r>
        <w:t>We need an application that will allow us to play or listen to digital audio files. MP3 player is the device to play MP3s and other digital audio files. The MP3 GUI program application attempts to emulate the physical MP3 Player. This program will allow you to play songs, music, and all MP3 files on your desktop or laptops.</w:t>
      </w:r>
    </w:p>
    <w:p w14:paraId="6972A9FA" w14:textId="77777777" w:rsidR="0021643A" w:rsidRDefault="0021643A" w:rsidP="0021643A">
      <w:r>
        <w:t>The main objective of this project is to allow users to play MP3 and digital audio files. To be engaging for users, the application has to have a simple but beautiful user interface.</w:t>
      </w:r>
    </w:p>
    <w:p w14:paraId="6EEFC53E" w14:textId="77777777" w:rsidR="0021643A" w:rsidRDefault="0021643A" w:rsidP="0021643A">
      <w:r>
        <w:t>This GUI project is developed using Python programming language. The GUI aspect of the application is built using the Tkinter library of Python. The interactive part of the application that handles the MP3 files uses the Pygame and Mutagen libraries.</w:t>
      </w:r>
    </w:p>
    <w:p w14:paraId="7F6ECB2A" w14:textId="77777777" w:rsidR="0021643A" w:rsidRDefault="0021643A" w:rsidP="0021643A">
      <w:r>
        <w:t>You can have an interface for listing the available MP3 files.</w:t>
      </w:r>
    </w:p>
    <w:p w14:paraId="5874FCF9" w14:textId="77777777" w:rsidR="0021643A" w:rsidRDefault="0021643A" w:rsidP="0021643A"/>
    <w:p w14:paraId="1B19B9E5" w14:textId="48BD2686" w:rsidR="0021643A" w:rsidRPr="0021643A" w:rsidRDefault="0021643A" w:rsidP="0021643A">
      <w:pPr>
        <w:rPr>
          <w:rFonts w:ascii="Arial Black" w:hAnsi="Arial Black"/>
        </w:rPr>
      </w:pPr>
      <w:r w:rsidRPr="0021643A">
        <w:rPr>
          <w:rFonts w:ascii="Arial Black" w:hAnsi="Arial Black"/>
        </w:rPr>
        <w:t>PROBLEM DESCRIPTION</w:t>
      </w:r>
      <w:r>
        <w:rPr>
          <w:rFonts w:ascii="Arial Black" w:hAnsi="Arial Black"/>
        </w:rPr>
        <w:t>: -</w:t>
      </w:r>
    </w:p>
    <w:p w14:paraId="4482A54C" w14:textId="77777777" w:rsidR="0021643A" w:rsidRDefault="0021643A" w:rsidP="0021643A"/>
    <w:p w14:paraId="630C34D1" w14:textId="77777777" w:rsidR="0021643A" w:rsidRDefault="0021643A" w:rsidP="0021643A">
      <w:r>
        <w:t>1. To build an MP3 player using Python programming language to be able to play and listen to songs, MP3 files and other digital audio files.</w:t>
      </w:r>
    </w:p>
    <w:p w14:paraId="66531874" w14:textId="77777777" w:rsidR="0021643A" w:rsidRDefault="0021643A" w:rsidP="0021643A">
      <w:r>
        <w:t>2. Determine the functionalities of the MP3 player.</w:t>
      </w:r>
    </w:p>
    <w:p w14:paraId="1CDE14E0" w14:textId="77777777" w:rsidR="0021643A" w:rsidRDefault="0021643A" w:rsidP="0021643A">
      <w:r>
        <w:t>3. The player should be have a simple and easy to use GUI with options for various functions, display screen to display the entire playlist and buttons to shut down the player.</w:t>
      </w:r>
    </w:p>
    <w:p w14:paraId="0ED39D16" w14:textId="77777777" w:rsidR="0021643A" w:rsidRDefault="0021643A" w:rsidP="0021643A">
      <w:r>
        <w:t>4. The player should be able to play any song. It should be capable of playing MP3 files.</w:t>
      </w:r>
    </w:p>
    <w:p w14:paraId="673E01F2" w14:textId="77777777" w:rsidR="0021643A" w:rsidRDefault="0021643A" w:rsidP="0021643A">
      <w:r>
        <w:t>5. The player should allow the user to browse through the contents of the computer drive to choose song/s to be played.</w:t>
      </w:r>
    </w:p>
    <w:p w14:paraId="50DDA084" w14:textId="77777777" w:rsidR="0021643A" w:rsidRDefault="0021643A" w:rsidP="0021643A">
      <w:r>
        <w:t>6. It should provide the user with option to pause or resume the song.</w:t>
      </w:r>
    </w:p>
    <w:p w14:paraId="6163CE9A" w14:textId="77777777" w:rsidR="0021643A" w:rsidRDefault="0021643A" w:rsidP="0021643A">
      <w:r>
        <w:t>7. The user should be able to play the previous or the next song in the playlist.</w:t>
      </w:r>
    </w:p>
    <w:p w14:paraId="4CF9E44E" w14:textId="6E81D2BD" w:rsidR="0021643A" w:rsidRDefault="0021643A" w:rsidP="0021643A">
      <w:r>
        <w:t>8. Lastly, the user should get basic details about the current playing song which is showed in a status bar. The details can include the song name, singer’s name, the duration of the song, size of the file, etc.</w:t>
      </w:r>
    </w:p>
    <w:p w14:paraId="29B84F91" w14:textId="77777777" w:rsidR="0021643A" w:rsidRDefault="0021643A" w:rsidP="0021643A"/>
    <w:p w14:paraId="685022F0" w14:textId="7F4A13E2" w:rsidR="0021643A" w:rsidRDefault="005876EA" w:rsidP="0021643A">
      <w:pPr>
        <w:rPr>
          <w:rFonts w:ascii="Arial Black" w:hAnsi="Arial Black"/>
        </w:rPr>
      </w:pPr>
      <w:r w:rsidRPr="0021643A">
        <w:rPr>
          <w:rFonts w:ascii="Arial Black" w:hAnsi="Arial Black"/>
        </w:rPr>
        <w:t>ALGORITHM</w:t>
      </w:r>
      <w:r>
        <w:rPr>
          <w:rFonts w:ascii="Arial Black" w:hAnsi="Arial Black"/>
        </w:rPr>
        <w:t>: -</w:t>
      </w:r>
    </w:p>
    <w:p w14:paraId="64A25F67" w14:textId="77777777" w:rsidR="0021643A" w:rsidRPr="0021643A" w:rsidRDefault="0021643A" w:rsidP="0021643A">
      <w:pPr>
        <w:rPr>
          <w:rFonts w:ascii="Arial Black" w:hAnsi="Arial Black"/>
        </w:rPr>
      </w:pPr>
    </w:p>
    <w:p w14:paraId="65593F7B" w14:textId="77777777" w:rsidR="0021643A" w:rsidRDefault="0021643A" w:rsidP="0021643A">
      <w:r>
        <w:t>1. Import the libraries.</w:t>
      </w:r>
    </w:p>
    <w:p w14:paraId="2BE539E9" w14:textId="77777777" w:rsidR="0021643A" w:rsidRDefault="0021643A" w:rsidP="0021643A">
      <w:r>
        <w:t>2. Create an object of the tkinter and Pygame libraries.</w:t>
      </w:r>
    </w:p>
    <w:p w14:paraId="13EB6C86" w14:textId="77777777" w:rsidR="0021643A" w:rsidRDefault="0021643A" w:rsidP="0021643A">
      <w:r>
        <w:t>3. Create a window using Tkinter object.</w:t>
      </w:r>
    </w:p>
    <w:p w14:paraId="49AF1218" w14:textId="77777777" w:rsidR="0021643A" w:rsidRDefault="0021643A" w:rsidP="0021643A">
      <w:r>
        <w:t>4. Create a Add and Delete Button to Add and Delete the song in a list.</w:t>
      </w:r>
    </w:p>
    <w:p w14:paraId="5C55EC26" w14:textId="06923CD2" w:rsidR="0021643A" w:rsidRDefault="0021643A" w:rsidP="0021643A">
      <w:r>
        <w:t>8. By using stop, rewind button we can stop or rewind the song,</w:t>
      </w:r>
    </w:p>
    <w:p w14:paraId="675147F1" w14:textId="77777777" w:rsidR="0021643A" w:rsidRDefault="0021643A" w:rsidP="0021643A">
      <w:r>
        <w:t>5. Add a song button when pressed should open a dialog box to browse and choose the file.</w:t>
      </w:r>
    </w:p>
    <w:p w14:paraId="3441D619" w14:textId="0B40A961" w:rsidR="0021643A" w:rsidRDefault="0021643A" w:rsidP="0021643A">
      <w:r>
        <w:t>6. Add status bar to display the song’s information.</w:t>
      </w:r>
    </w:p>
    <w:p w14:paraId="5CBF45FC" w14:textId="77777777" w:rsidR="0021643A" w:rsidRDefault="0021643A" w:rsidP="0021643A">
      <w:r>
        <w:t>• Name</w:t>
      </w:r>
    </w:p>
    <w:p w14:paraId="07268CE2" w14:textId="2474FD0E" w:rsidR="0021643A" w:rsidRDefault="0021643A" w:rsidP="0021643A">
      <w:r>
        <w:t>• Singer</w:t>
      </w:r>
    </w:p>
    <w:p w14:paraId="6CF78062" w14:textId="77777777" w:rsidR="0021643A" w:rsidRDefault="0021643A" w:rsidP="0021643A">
      <w:r>
        <w:t>7. Display screen will display the details of the entire playlist, using  list.</w:t>
      </w:r>
    </w:p>
    <w:p w14:paraId="6E0517F9" w14:textId="7CB7FCBE" w:rsidR="0021643A" w:rsidRDefault="0021643A" w:rsidP="0021643A">
      <w:r>
        <w:t>8.By using Volume button we can max or min the volume of songs.</w:t>
      </w:r>
    </w:p>
    <w:p w14:paraId="65C30101" w14:textId="4432DE2A" w:rsidR="0021643A" w:rsidRDefault="0021643A" w:rsidP="0021643A">
      <w:r>
        <w:t>.</w:t>
      </w:r>
    </w:p>
    <w:p w14:paraId="5475ACB5" w14:textId="77777777" w:rsidR="0021643A" w:rsidRDefault="0021643A" w:rsidP="0021643A"/>
    <w:p w14:paraId="416F8255" w14:textId="77777777" w:rsidR="0021643A" w:rsidRDefault="0021643A" w:rsidP="0021643A"/>
    <w:p w14:paraId="6DE7C3E7" w14:textId="77777777" w:rsidR="0021643A" w:rsidRDefault="0021643A" w:rsidP="0021643A"/>
    <w:p w14:paraId="6F536AA1" w14:textId="77777777" w:rsidR="0021643A" w:rsidRDefault="0021643A" w:rsidP="0021643A"/>
    <w:p w14:paraId="2AE66A31" w14:textId="355EBBD7" w:rsidR="007A0F44" w:rsidRPr="0021643A" w:rsidRDefault="007A0F44" w:rsidP="0021643A"/>
    <w:sectPr w:rsidR="007A0F44" w:rsidRPr="0021643A"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9B3D6" w14:textId="77777777" w:rsidR="00C5148A" w:rsidRDefault="00C5148A" w:rsidP="00F534FB">
      <w:pPr>
        <w:spacing w:after="0"/>
      </w:pPr>
      <w:r>
        <w:separator/>
      </w:r>
    </w:p>
  </w:endnote>
  <w:endnote w:type="continuationSeparator" w:id="0">
    <w:p w14:paraId="7DF612E7" w14:textId="77777777" w:rsidR="00C5148A" w:rsidRDefault="00C5148A"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6331"/>
      <w:docPartObj>
        <w:docPartGallery w:val="Page Numbers (Bottom of Page)"/>
        <w:docPartUnique/>
      </w:docPartObj>
    </w:sdtPr>
    <w:sdtEndPr>
      <w:rPr>
        <w:noProof/>
      </w:rPr>
    </w:sdtEndPr>
    <w:sdtContent>
      <w:p w14:paraId="2F5AF092"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27812" w14:textId="77777777" w:rsidR="00C5148A" w:rsidRDefault="00C5148A" w:rsidP="00F534FB">
      <w:pPr>
        <w:spacing w:after="0"/>
      </w:pPr>
      <w:r>
        <w:separator/>
      </w:r>
    </w:p>
  </w:footnote>
  <w:footnote w:type="continuationSeparator" w:id="0">
    <w:p w14:paraId="55B40850" w14:textId="77777777" w:rsidR="00C5148A" w:rsidRDefault="00C5148A"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EBD11"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73AF69A3" wp14:editId="2B7490FF">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076A5D6"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9"/>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3A"/>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643A"/>
    <w:rsid w:val="00217917"/>
    <w:rsid w:val="002372E8"/>
    <w:rsid w:val="0023768B"/>
    <w:rsid w:val="0025163F"/>
    <w:rsid w:val="00254330"/>
    <w:rsid w:val="00260F01"/>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876EA"/>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63536"/>
    <w:rsid w:val="006648D4"/>
    <w:rsid w:val="00673F18"/>
    <w:rsid w:val="00676CEB"/>
    <w:rsid w:val="00683A86"/>
    <w:rsid w:val="0069300B"/>
    <w:rsid w:val="006A4C72"/>
    <w:rsid w:val="006C15FA"/>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90654"/>
    <w:rsid w:val="00B91175"/>
    <w:rsid w:val="00BA71B3"/>
    <w:rsid w:val="00BB34BE"/>
    <w:rsid w:val="00BC0E1A"/>
    <w:rsid w:val="00BC1472"/>
    <w:rsid w:val="00BD2DD6"/>
    <w:rsid w:val="00BD55EE"/>
    <w:rsid w:val="00C0155C"/>
    <w:rsid w:val="00C3233C"/>
    <w:rsid w:val="00C3763A"/>
    <w:rsid w:val="00C5148A"/>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FA5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sh\AppData\Local\Packages\Microsoft.Office.Desktop_8wekyb3d8bbwe\LocalCache\Roaming\Microsoft\Templates\Student%20Resume%20(Modern%20design).dotx" TargetMode="External"/></Relationship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3.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1</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2021-07-05T12:58:00Z</dcterms:created>
  <dcterms:modified xsi:type="dcterms:W3CDTF">2021-07-05T13:11:00Z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